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1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757"/>
      </w:tblGrid>
      <w:tr w:rsidR="00692703" w:rsidRPr="00CF1A49" w14:paraId="4ABE4642" w14:textId="77777777" w:rsidTr="007958A1">
        <w:trPr>
          <w:trHeight w:hRule="exact" w:val="2060"/>
        </w:trPr>
        <w:tc>
          <w:tcPr>
            <w:tcW w:w="9756" w:type="dxa"/>
            <w:tcMar>
              <w:top w:w="0" w:type="dxa"/>
              <w:bottom w:w="0" w:type="dxa"/>
            </w:tcMar>
          </w:tcPr>
          <w:p w14:paraId="77FA0D05" w14:textId="0C1BB63B" w:rsidR="00692703" w:rsidRPr="00EF7CAD" w:rsidRDefault="00E8480F" w:rsidP="00913946">
            <w:pPr>
              <w:pStyle w:val="Title"/>
              <w:rPr>
                <w:color w:val="auto"/>
              </w:rPr>
            </w:pPr>
            <w:r w:rsidRPr="00EF7CAD">
              <w:rPr>
                <w:color w:val="auto"/>
              </w:rPr>
              <w:t>Jade</w:t>
            </w:r>
            <w:r w:rsidR="00692703" w:rsidRPr="00EF7CAD">
              <w:rPr>
                <w:color w:val="auto"/>
              </w:rPr>
              <w:t xml:space="preserve"> </w:t>
            </w:r>
            <w:r w:rsidRPr="00EF7CAD">
              <w:rPr>
                <w:color w:val="auto"/>
              </w:rPr>
              <w:t>Bedlington</w:t>
            </w:r>
          </w:p>
          <w:p w14:paraId="4ED282FC" w14:textId="2F675909" w:rsidR="00692703" w:rsidRPr="00CF1A49" w:rsidRDefault="00E8480F" w:rsidP="00913946">
            <w:pPr>
              <w:pStyle w:val="ContactInfo"/>
              <w:contextualSpacing w:val="0"/>
            </w:pPr>
            <w:r>
              <w:t xml:space="preserve">66 Adelaide </w:t>
            </w:r>
            <w:r w:rsidR="00C22DB3">
              <w:t>St.</w:t>
            </w:r>
            <w:r>
              <w:t xml:space="preserve"> Cannington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F74550966054DE3AE93BCEDB61D40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905-442-4827</w:t>
            </w:r>
          </w:p>
          <w:p w14:paraId="7CF7D549" w14:textId="02CCDE80" w:rsidR="00692703" w:rsidRPr="00CF1A49" w:rsidRDefault="00E8480F" w:rsidP="00913946">
            <w:pPr>
              <w:pStyle w:val="ContactInfoEmphasis"/>
              <w:contextualSpacing w:val="0"/>
            </w:pPr>
            <w:r w:rsidRPr="00EF7CAD">
              <w:rPr>
                <w:color w:val="auto"/>
              </w:rPr>
              <w:t>jadesbedlington@gmail.com</w:t>
            </w:r>
            <w:r w:rsidR="00692703" w:rsidRPr="00EF7CAD">
              <w:rPr>
                <w:color w:val="auto"/>
              </w:rPr>
              <w:t xml:space="preserve"> </w:t>
            </w:r>
          </w:p>
        </w:tc>
      </w:tr>
      <w:tr w:rsidR="009571D8" w:rsidRPr="00CF1A49" w14:paraId="358FC299" w14:textId="77777777" w:rsidTr="007958A1">
        <w:trPr>
          <w:trHeight w:val="920"/>
        </w:trPr>
        <w:tc>
          <w:tcPr>
            <w:tcW w:w="9756" w:type="dxa"/>
            <w:tcMar>
              <w:top w:w="432" w:type="dxa"/>
            </w:tcMar>
          </w:tcPr>
          <w:p w14:paraId="009A2BD2" w14:textId="51C02628" w:rsidR="0066522E" w:rsidRPr="00CF1A49" w:rsidRDefault="0066522E" w:rsidP="00913946">
            <w:pPr>
              <w:contextualSpacing w:val="0"/>
            </w:pPr>
            <w:r>
              <w:t xml:space="preserve">I am looking </w:t>
            </w:r>
            <w:r w:rsidR="00710A26">
              <w:t>to design and develop responsive, high performance</w:t>
            </w:r>
            <w:r w:rsidR="001E0E57">
              <w:t>, reliable React-based web application and I can achieve this at your company. I consider myself a self-motivated</w:t>
            </w:r>
            <w:r w:rsidR="000E7B59">
              <w:t xml:space="preserve"> </w:t>
            </w:r>
            <w:r w:rsidR="001E0E57">
              <w:t>individual wit</w:t>
            </w:r>
            <w:r w:rsidR="00163426">
              <w:t>h high standards when it comes to my code</w:t>
            </w:r>
            <w:r w:rsidR="00AD532A">
              <w:t>, as well as, have an ability to learn quickly when it comes to know technologies and tools</w:t>
            </w:r>
            <w:r w:rsidR="00163426">
              <w:t>.</w:t>
            </w:r>
          </w:p>
        </w:tc>
      </w:tr>
    </w:tbl>
    <w:p w14:paraId="672940F8" w14:textId="77777777" w:rsidR="004E01EB" w:rsidRPr="00CF1A49" w:rsidRDefault="004C63A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5C55B77A04648BE8960E3A8DE3EC03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6AC0EAE" w14:textId="77777777" w:rsidTr="00D66A52">
        <w:tc>
          <w:tcPr>
            <w:tcW w:w="9355" w:type="dxa"/>
          </w:tcPr>
          <w:p w14:paraId="34AE6A26" w14:textId="03FA0CED" w:rsidR="001D0BF1" w:rsidRPr="00CF1A49" w:rsidRDefault="00320A82" w:rsidP="001D0BF1">
            <w:pPr>
              <w:pStyle w:val="Heading3"/>
              <w:contextualSpacing w:val="0"/>
            </w:pPr>
            <w:r>
              <w:t>SUmmer of 2018</w:t>
            </w:r>
          </w:p>
          <w:p w14:paraId="222AF78B" w14:textId="1DD31E34" w:rsidR="001D0BF1" w:rsidRPr="00CF1A49" w:rsidRDefault="00E8480F" w:rsidP="001D0BF1">
            <w:pPr>
              <w:pStyle w:val="Heading2"/>
              <w:contextualSpacing w:val="0"/>
            </w:pPr>
            <w:r w:rsidRPr="00EF7CAD">
              <w:rPr>
                <w:color w:val="auto"/>
              </w:rPr>
              <w:t>Tennis Camp vol</w:t>
            </w:r>
            <w:r w:rsidR="00C22DB3" w:rsidRPr="00EF7CAD">
              <w:rPr>
                <w:color w:val="auto"/>
              </w:rPr>
              <w:t>u</w:t>
            </w:r>
            <w:r w:rsidRPr="00EF7CAD">
              <w:rPr>
                <w:color w:val="auto"/>
              </w:rPr>
              <w:t>nteer</w:t>
            </w:r>
            <w:r w:rsidR="001D0BF1" w:rsidRPr="00EF7CAD">
              <w:rPr>
                <w:color w:val="auto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Glendale tennis club, Pickering on.</w:t>
            </w:r>
          </w:p>
          <w:p w14:paraId="443D52A1" w14:textId="659237D5" w:rsidR="00AE0407" w:rsidRDefault="00AE0407" w:rsidP="00AE0407">
            <w:pPr>
              <w:pStyle w:val="ListParagraph"/>
              <w:numPr>
                <w:ilvl w:val="0"/>
                <w:numId w:val="16"/>
              </w:numPr>
            </w:pPr>
            <w:r>
              <w:t>Obtained</w:t>
            </w:r>
            <w:r w:rsidR="00C22DB3">
              <w:t xml:space="preserve"> good direction from the coach to help assist teaching younger individuals play the sport.</w:t>
            </w:r>
            <w:r w:rsidR="00320A82">
              <w:t xml:space="preserve">  </w:t>
            </w:r>
          </w:p>
          <w:p w14:paraId="7D678FC5" w14:textId="774DBE33" w:rsidR="00AE0407" w:rsidRDefault="00AE0407" w:rsidP="00AE0407">
            <w:pPr>
              <w:pStyle w:val="ListParagraph"/>
              <w:numPr>
                <w:ilvl w:val="0"/>
                <w:numId w:val="16"/>
              </w:numPr>
            </w:pPr>
            <w:r>
              <w:t>E</w:t>
            </w:r>
            <w:r w:rsidR="00C22DB3">
              <w:t xml:space="preserve">xperienced </w:t>
            </w:r>
            <w:r>
              <w:t xml:space="preserve">in </w:t>
            </w:r>
            <w:r w:rsidR="00C22DB3">
              <w:t xml:space="preserve">how to motivate people and be positive in tough situations.  </w:t>
            </w:r>
          </w:p>
          <w:p w14:paraId="5AEA9F74" w14:textId="2FE39555" w:rsidR="00AE0407" w:rsidRDefault="00C22DB3" w:rsidP="00AE0407">
            <w:pPr>
              <w:pStyle w:val="ListParagraph"/>
              <w:numPr>
                <w:ilvl w:val="0"/>
                <w:numId w:val="16"/>
              </w:numPr>
            </w:pPr>
            <w:r>
              <w:t>Helped me learn structure</w:t>
            </w:r>
            <w:r w:rsidR="00AE0407">
              <w:t xml:space="preserve"> and organization.</w:t>
            </w:r>
          </w:p>
          <w:p w14:paraId="65674AC3" w14:textId="301A480B" w:rsidR="00C22DB3" w:rsidRPr="00CF1A49" w:rsidRDefault="00AE0407" w:rsidP="00AE0407">
            <w:pPr>
              <w:pStyle w:val="ListParagraph"/>
              <w:numPr>
                <w:ilvl w:val="0"/>
                <w:numId w:val="16"/>
              </w:numPr>
            </w:pPr>
            <w:r>
              <w:t xml:space="preserve">To </w:t>
            </w:r>
            <w:r w:rsidR="00C22DB3">
              <w:t xml:space="preserve">be </w:t>
            </w:r>
            <w:r>
              <w:t>punctual</w:t>
            </w:r>
            <w:r w:rsidR="00C22DB3">
              <w:t xml:space="preserve"> and gained experience with the importance of being social and help</w:t>
            </w:r>
            <w:r w:rsidR="00320A82">
              <w:t>ing</w:t>
            </w:r>
            <w:r w:rsidR="00C22DB3">
              <w:t xml:space="preserve"> others within my community.</w:t>
            </w:r>
          </w:p>
        </w:tc>
      </w:tr>
      <w:tr w:rsidR="00F61DF9" w:rsidRPr="00CF1A49" w14:paraId="3AECFFCB" w14:textId="77777777" w:rsidTr="00F61DF9">
        <w:tc>
          <w:tcPr>
            <w:tcW w:w="9355" w:type="dxa"/>
            <w:tcMar>
              <w:top w:w="216" w:type="dxa"/>
            </w:tcMar>
          </w:tcPr>
          <w:p w14:paraId="51BBFC02" w14:textId="57F5129A" w:rsidR="00F61DF9" w:rsidRPr="00CF1A49" w:rsidRDefault="00320A82" w:rsidP="00F61DF9">
            <w:pPr>
              <w:pStyle w:val="Heading3"/>
              <w:contextualSpacing w:val="0"/>
            </w:pPr>
            <w:r>
              <w:t>Summer of 2020</w:t>
            </w:r>
          </w:p>
          <w:p w14:paraId="33BFA78D" w14:textId="458F4FD4" w:rsidR="00F61DF9" w:rsidRPr="00EF7CAD" w:rsidRDefault="00320A82" w:rsidP="00F61DF9">
            <w:pPr>
              <w:pStyle w:val="Heading2"/>
              <w:contextualSpacing w:val="0"/>
              <w:rPr>
                <w:color w:val="auto"/>
              </w:rPr>
            </w:pPr>
            <w:r w:rsidRPr="00EF7CAD">
              <w:rPr>
                <w:color w:val="auto"/>
              </w:rPr>
              <w:t>Child care</w:t>
            </w:r>
          </w:p>
          <w:p w14:paraId="1D7E0D7B" w14:textId="07D7FA68" w:rsidR="00AE0407" w:rsidRDefault="00320A82" w:rsidP="00AE0407">
            <w:pPr>
              <w:pStyle w:val="ListParagraph"/>
              <w:numPr>
                <w:ilvl w:val="0"/>
                <w:numId w:val="18"/>
              </w:numPr>
            </w:pPr>
            <w:r>
              <w:t>Gained responsibility</w:t>
            </w:r>
            <w:r w:rsidR="00AE0407">
              <w:t xml:space="preserve"> and knowledge on how to care for children in their own environment.</w:t>
            </w:r>
          </w:p>
          <w:p w14:paraId="772A3009" w14:textId="4C666179" w:rsidR="00F61DF9" w:rsidRDefault="00AE0407" w:rsidP="00AE0407">
            <w:pPr>
              <w:pStyle w:val="ListParagraph"/>
              <w:numPr>
                <w:ilvl w:val="0"/>
                <w:numId w:val="18"/>
              </w:numPr>
            </w:pPr>
            <w:r>
              <w:t>G</w:t>
            </w:r>
            <w:r w:rsidR="00320A82">
              <w:t>ave me experience in making meals and helping keeping things clean.</w:t>
            </w:r>
          </w:p>
          <w:p w14:paraId="7FD72070" w14:textId="77777777" w:rsidR="00AE0407" w:rsidRDefault="00077548" w:rsidP="00AE0407">
            <w:pPr>
              <w:pStyle w:val="ListParagraph"/>
              <w:numPr>
                <w:ilvl w:val="0"/>
                <w:numId w:val="17"/>
              </w:numPr>
            </w:pPr>
            <w:r>
              <w:t>How to be attentive to children’s needs.</w:t>
            </w:r>
          </w:p>
          <w:p w14:paraId="3EF64A64" w14:textId="77777777" w:rsidR="00077548" w:rsidRDefault="00077548" w:rsidP="00AE0407">
            <w:pPr>
              <w:pStyle w:val="ListParagraph"/>
              <w:numPr>
                <w:ilvl w:val="0"/>
                <w:numId w:val="17"/>
              </w:numPr>
            </w:pPr>
            <w:r>
              <w:t>Being a positive role model for the children.</w:t>
            </w:r>
          </w:p>
          <w:p w14:paraId="5C69BFE8" w14:textId="77777777" w:rsidR="008921F4" w:rsidRDefault="008921F4" w:rsidP="008921F4">
            <w:pPr>
              <w:pStyle w:val="Heading3"/>
              <w:contextualSpacing w:val="0"/>
            </w:pPr>
          </w:p>
          <w:p w14:paraId="351D294F" w14:textId="473EB227" w:rsidR="008921F4" w:rsidRPr="00CF1A49" w:rsidRDefault="008921F4" w:rsidP="008921F4">
            <w:pPr>
              <w:pStyle w:val="Heading3"/>
              <w:contextualSpacing w:val="0"/>
            </w:pPr>
            <w:r>
              <w:t>Summer of 202</w:t>
            </w:r>
            <w:r w:rsidR="00E2003F">
              <w:t>2</w:t>
            </w:r>
          </w:p>
          <w:p w14:paraId="3AC697A3" w14:textId="3DED5865" w:rsidR="008921F4" w:rsidRPr="00E2003F" w:rsidRDefault="00E2003F" w:rsidP="008921F4">
            <w:pPr>
              <w:pStyle w:val="Heading2"/>
              <w:contextualSpacing w:val="0"/>
            </w:pPr>
            <w:r>
              <w:rPr>
                <w:color w:val="auto"/>
              </w:rPr>
              <w:t xml:space="preserve">Receptionist, </w:t>
            </w:r>
            <w:r>
              <w:rPr>
                <w:rStyle w:val="SubtleReference"/>
              </w:rPr>
              <w:t>Whitby Mazda, whitby on.</w:t>
            </w:r>
          </w:p>
          <w:p w14:paraId="6FB41D2E" w14:textId="6E5EB8CF" w:rsidR="005D62E1" w:rsidRDefault="005D62E1" w:rsidP="005D62E1">
            <w:pPr>
              <w:pStyle w:val="ListParagraph"/>
              <w:numPr>
                <w:ilvl w:val="0"/>
                <w:numId w:val="18"/>
              </w:numPr>
            </w:pPr>
            <w:r>
              <w:t xml:space="preserve">Part-Time </w:t>
            </w:r>
            <w:r w:rsidR="00484F42">
              <w:t>evening receptionist at Whitby Mazda for 5 months.</w:t>
            </w:r>
          </w:p>
          <w:p w14:paraId="2EC5D548" w14:textId="12C630F3" w:rsidR="00C41D14" w:rsidRDefault="00C41D14" w:rsidP="005D62E1">
            <w:pPr>
              <w:pStyle w:val="ListParagraph"/>
              <w:numPr>
                <w:ilvl w:val="0"/>
                <w:numId w:val="18"/>
              </w:numPr>
            </w:pPr>
            <w:r>
              <w:t>Gave me receptionist duty experience</w:t>
            </w:r>
            <w:r w:rsidR="00FA09A2">
              <w:t>.</w:t>
            </w:r>
          </w:p>
          <w:p w14:paraId="121E2892" w14:textId="58509099" w:rsidR="00C41D14" w:rsidRDefault="00C41D14" w:rsidP="005D62E1">
            <w:pPr>
              <w:pStyle w:val="ListParagraph"/>
              <w:numPr>
                <w:ilvl w:val="0"/>
                <w:numId w:val="18"/>
              </w:numPr>
            </w:pPr>
            <w:r>
              <w:t>Customer service experience</w:t>
            </w:r>
            <w:r w:rsidR="00FA09A2">
              <w:t>.</w:t>
            </w:r>
          </w:p>
          <w:p w14:paraId="1B4F8C5D" w14:textId="25C831DF" w:rsidR="00FA09A2" w:rsidRDefault="00FA09A2" w:rsidP="005D62E1">
            <w:pPr>
              <w:pStyle w:val="ListParagraph"/>
              <w:numPr>
                <w:ilvl w:val="0"/>
                <w:numId w:val="18"/>
              </w:numPr>
            </w:pPr>
            <w:r>
              <w:t>Telephone reception experience.</w:t>
            </w:r>
          </w:p>
          <w:p w14:paraId="5A8BA95B" w14:textId="4D29CFF8" w:rsidR="008921F4" w:rsidRDefault="008921F4" w:rsidP="008921F4"/>
        </w:tc>
      </w:tr>
    </w:tbl>
    <w:sdt>
      <w:sdtPr>
        <w:alias w:val="Education:"/>
        <w:tag w:val="Education:"/>
        <w:id w:val="-1908763273"/>
        <w:placeholder>
          <w:docPart w:val="AB87568C334945D3A0B58ACCF0CF41FA"/>
        </w:placeholder>
        <w:temporary/>
        <w:showingPlcHdr/>
        <w15:appearance w15:val="hidden"/>
      </w:sdtPr>
      <w:sdtEndPr/>
      <w:sdtContent>
        <w:p w14:paraId="311DF2A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44469B" w14:textId="77777777" w:rsidTr="00D66A52">
        <w:tc>
          <w:tcPr>
            <w:tcW w:w="9355" w:type="dxa"/>
          </w:tcPr>
          <w:p w14:paraId="64F1C2D5" w14:textId="448BFFC7" w:rsidR="001D0BF1" w:rsidRPr="00CF1A49" w:rsidRDefault="00320A82" w:rsidP="001D0BF1">
            <w:pPr>
              <w:pStyle w:val="Heading3"/>
              <w:contextualSpacing w:val="0"/>
            </w:pPr>
            <w:r>
              <w:t>Class of 2021</w:t>
            </w:r>
          </w:p>
          <w:p w14:paraId="29CC55FF" w14:textId="584808FA" w:rsidR="001D0BF1" w:rsidRPr="00CF1A49" w:rsidRDefault="00320A82" w:rsidP="001D0BF1">
            <w:pPr>
              <w:pStyle w:val="Heading2"/>
              <w:contextualSpacing w:val="0"/>
            </w:pPr>
            <w:r w:rsidRPr="00EF7CAD">
              <w:rPr>
                <w:color w:val="auto"/>
              </w:rPr>
              <w:t>high school</w:t>
            </w:r>
            <w:r w:rsidR="001D0BF1" w:rsidRPr="00EF7CAD">
              <w:rPr>
                <w:color w:val="auto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Father Leo. j. austin, whitby on.</w:t>
            </w:r>
          </w:p>
          <w:p w14:paraId="21CF02D4" w14:textId="3E87DD8B" w:rsidR="00A87847" w:rsidRDefault="00A87847" w:rsidP="00A87847">
            <w:pPr>
              <w:pStyle w:val="ListParagraph"/>
              <w:numPr>
                <w:ilvl w:val="0"/>
                <w:numId w:val="14"/>
              </w:numPr>
            </w:pPr>
            <w:r>
              <w:t>Extended French since grade 4 until graduation of grade 12.</w:t>
            </w:r>
          </w:p>
          <w:p w14:paraId="62A521ED" w14:textId="77777777" w:rsidR="0048421B" w:rsidRDefault="0048421B" w:rsidP="00A73833">
            <w:pPr>
              <w:pStyle w:val="Heading3"/>
              <w:contextualSpacing w:val="0"/>
            </w:pPr>
          </w:p>
          <w:p w14:paraId="730D4988" w14:textId="77777777" w:rsidR="006272AF" w:rsidRDefault="006272AF" w:rsidP="00A73833">
            <w:pPr>
              <w:pStyle w:val="Heading3"/>
              <w:contextualSpacing w:val="0"/>
            </w:pPr>
          </w:p>
          <w:p w14:paraId="31F93315" w14:textId="5595E8B5" w:rsidR="00A73833" w:rsidRPr="00CF1A49" w:rsidRDefault="00A73833" w:rsidP="00A73833">
            <w:pPr>
              <w:pStyle w:val="Heading3"/>
              <w:contextualSpacing w:val="0"/>
            </w:pPr>
            <w:r>
              <w:lastRenderedPageBreak/>
              <w:t>Class of 202</w:t>
            </w:r>
            <w:r w:rsidR="00067A80">
              <w:t>3</w:t>
            </w:r>
          </w:p>
          <w:p w14:paraId="4029796E" w14:textId="0D940E56" w:rsidR="00A73833" w:rsidRPr="00CF1A49" w:rsidRDefault="00067A80" w:rsidP="00A73833">
            <w:pPr>
              <w:pStyle w:val="Heading2"/>
              <w:contextualSpacing w:val="0"/>
            </w:pPr>
            <w:r>
              <w:rPr>
                <w:color w:val="auto"/>
              </w:rPr>
              <w:t>Post Secondary</w:t>
            </w:r>
            <w:r w:rsidR="00A73833" w:rsidRPr="00EF7CAD">
              <w:rPr>
                <w:color w:val="auto"/>
              </w:rPr>
              <w:t>,</w:t>
            </w:r>
            <w:r w:rsidR="00A73833" w:rsidRPr="00CF1A49">
              <w:t xml:space="preserve"> </w:t>
            </w:r>
            <w:r w:rsidR="00A73B34">
              <w:rPr>
                <w:rStyle w:val="SubtleReference"/>
              </w:rPr>
              <w:t>durham college, oshawa on.</w:t>
            </w:r>
          </w:p>
          <w:p w14:paraId="1661C01F" w14:textId="77BA2942" w:rsidR="00A73833" w:rsidRDefault="00A73833" w:rsidP="00A73833">
            <w:pPr>
              <w:pStyle w:val="ListParagraph"/>
              <w:numPr>
                <w:ilvl w:val="0"/>
                <w:numId w:val="14"/>
              </w:numPr>
            </w:pPr>
            <w:r>
              <w:t xml:space="preserve">Enrolled in Durham College for </w:t>
            </w:r>
            <w:r w:rsidR="00A73B34">
              <w:t>C</w:t>
            </w:r>
            <w:r>
              <w:t xml:space="preserve">omputer </w:t>
            </w:r>
            <w:r w:rsidR="00A73B34">
              <w:t>P</w:t>
            </w:r>
            <w:r>
              <w:t>rogramming.</w:t>
            </w:r>
          </w:p>
          <w:p w14:paraId="3E0AC8E5" w14:textId="77777777" w:rsidR="00A73833" w:rsidRDefault="00A73833" w:rsidP="00A73833"/>
          <w:p w14:paraId="1F0BF1B4" w14:textId="73B02834" w:rsidR="00A87847" w:rsidRPr="00CF1A49" w:rsidRDefault="00A87847" w:rsidP="007538DC">
            <w:pPr>
              <w:contextualSpacing w:val="0"/>
            </w:pPr>
          </w:p>
        </w:tc>
      </w:tr>
      <w:tr w:rsidR="00F61DF9" w:rsidRPr="00CF1A49" w14:paraId="54DEE3AB" w14:textId="77777777" w:rsidTr="00F61DF9">
        <w:tc>
          <w:tcPr>
            <w:tcW w:w="9355" w:type="dxa"/>
            <w:tcMar>
              <w:top w:w="216" w:type="dxa"/>
            </w:tcMar>
          </w:tcPr>
          <w:p w14:paraId="375F0F68" w14:textId="4F834A24" w:rsidR="00F61DF9" w:rsidRDefault="00F61DF9" w:rsidP="00F61DF9"/>
        </w:tc>
      </w:tr>
    </w:tbl>
    <w:p w14:paraId="05D0FDA0" w14:textId="775DBC27" w:rsidR="00486277" w:rsidRPr="00CF1A49" w:rsidRDefault="00087972" w:rsidP="00486277">
      <w:pPr>
        <w:pStyle w:val="Heading1"/>
      </w:pPr>
      <w:r>
        <w:t xml:space="preserve">Additional </w:t>
      </w:r>
      <w:sdt>
        <w:sdtPr>
          <w:alias w:val="Skills:"/>
          <w:tag w:val="Skills:"/>
          <w:id w:val="-1392877668"/>
          <w:placeholder>
            <w:docPart w:val="F23ADD37C9F44973953A8831BE15CA1A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9834A72" w14:textId="77777777" w:rsidTr="0048421B">
        <w:tc>
          <w:tcPr>
            <w:tcW w:w="4680" w:type="dxa"/>
          </w:tcPr>
          <w:p w14:paraId="3D9EA92F" w14:textId="701C504A" w:rsidR="001E3120" w:rsidRPr="006E1507" w:rsidRDefault="00AE0407" w:rsidP="006E1507">
            <w:pPr>
              <w:pStyle w:val="ListBullet"/>
              <w:contextualSpacing w:val="0"/>
            </w:pPr>
            <w:r>
              <w:t>Ambitious</w:t>
            </w:r>
          </w:p>
          <w:p w14:paraId="116CA4EF" w14:textId="77777777" w:rsidR="006707B9" w:rsidRDefault="0029735D" w:rsidP="006E1507">
            <w:pPr>
              <w:pStyle w:val="ListBullet"/>
              <w:contextualSpacing w:val="0"/>
            </w:pPr>
            <w:r>
              <w:t>Punctual</w:t>
            </w:r>
          </w:p>
          <w:p w14:paraId="54F575A6" w14:textId="10000E90" w:rsidR="001F4E6D" w:rsidRDefault="006707B9" w:rsidP="006E1507">
            <w:pPr>
              <w:pStyle w:val="ListBullet"/>
              <w:contextualSpacing w:val="0"/>
            </w:pPr>
            <w:r>
              <w:t>Fast Learner</w:t>
            </w:r>
            <w:r w:rsidR="0029735D">
              <w:t xml:space="preserve"> </w:t>
            </w:r>
          </w:p>
          <w:p w14:paraId="00ED3C81" w14:textId="1521D3DC" w:rsidR="006A2AD4" w:rsidRDefault="006A2AD4" w:rsidP="006E1507">
            <w:pPr>
              <w:pStyle w:val="ListBullet"/>
              <w:contextualSpacing w:val="0"/>
            </w:pPr>
            <w:r>
              <w:t>Creative</w:t>
            </w:r>
          </w:p>
          <w:p w14:paraId="0ACD438C" w14:textId="21FF29DB" w:rsidR="00CB63DB" w:rsidRPr="006E1507" w:rsidRDefault="00CB63DB" w:rsidP="006707B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7FA512AB" w14:textId="59161F5E" w:rsidR="003A0632" w:rsidRPr="006E1507" w:rsidRDefault="0029735D" w:rsidP="006E1507">
            <w:pPr>
              <w:pStyle w:val="ListBullet"/>
              <w:contextualSpacing w:val="0"/>
            </w:pPr>
            <w:r>
              <w:t>Organiz</w:t>
            </w:r>
            <w:r w:rsidR="00AE0407">
              <w:t>ed</w:t>
            </w:r>
          </w:p>
          <w:p w14:paraId="7ACA2EE4" w14:textId="7558AC9C" w:rsidR="001E3120" w:rsidRDefault="00AE0407" w:rsidP="006E1507">
            <w:pPr>
              <w:pStyle w:val="ListBullet"/>
              <w:contextualSpacing w:val="0"/>
            </w:pPr>
            <w:r>
              <w:t>Active</w:t>
            </w:r>
          </w:p>
          <w:p w14:paraId="3B7D55E3" w14:textId="3A0AC377" w:rsidR="006A2AD4" w:rsidRDefault="006A2AD4" w:rsidP="006E1507">
            <w:pPr>
              <w:pStyle w:val="ListBullet"/>
              <w:contextualSpacing w:val="0"/>
            </w:pPr>
            <w:r>
              <w:t>Design</w:t>
            </w:r>
          </w:p>
          <w:p w14:paraId="4DCAF3C3" w14:textId="10BC0436" w:rsidR="00B83D24" w:rsidRPr="006E1507" w:rsidRDefault="00B83D24" w:rsidP="006E1507">
            <w:pPr>
              <w:pStyle w:val="ListBullet"/>
              <w:contextualSpacing w:val="0"/>
            </w:pPr>
            <w:r>
              <w:t>Problem Solver</w:t>
            </w:r>
          </w:p>
          <w:p w14:paraId="3975DBF0" w14:textId="1635172A" w:rsidR="001E3120" w:rsidRPr="006E1507" w:rsidRDefault="001E3120" w:rsidP="006707B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CCBE376" w14:textId="5476104B" w:rsidR="00AD782D" w:rsidRPr="00CF1A49" w:rsidRDefault="0048421B" w:rsidP="0062312F">
      <w:pPr>
        <w:pStyle w:val="Heading1"/>
      </w:pPr>
      <w:r>
        <w:t xml:space="preserve">Additional </w:t>
      </w:r>
      <w:sdt>
        <w:sdtPr>
          <w:alias w:val="Activities:"/>
          <w:tag w:val="Activities:"/>
          <w:id w:val="1223332893"/>
          <w:placeholder>
            <w:docPart w:val="400B01B7807F496CB73ED782489295D9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</w:p>
    <w:p w14:paraId="74E1FD02" w14:textId="59E5BCD5" w:rsidR="00B51D1B" w:rsidRDefault="00AE0407" w:rsidP="00AE0407">
      <w:pPr>
        <w:pStyle w:val="ListParagraph"/>
        <w:numPr>
          <w:ilvl w:val="0"/>
          <w:numId w:val="15"/>
        </w:numPr>
      </w:pPr>
      <w:r>
        <w:t>Play</w:t>
      </w:r>
      <w:r w:rsidR="00695411">
        <w:t>ing</w:t>
      </w:r>
      <w:r>
        <w:t xml:space="preserve"> tennis</w:t>
      </w:r>
    </w:p>
    <w:p w14:paraId="119DAC49" w14:textId="2D7687F6" w:rsidR="00AE0407" w:rsidRDefault="00EF7CAD" w:rsidP="00AE0407">
      <w:pPr>
        <w:pStyle w:val="ListParagraph"/>
        <w:numPr>
          <w:ilvl w:val="0"/>
          <w:numId w:val="15"/>
        </w:numPr>
      </w:pPr>
      <w:r>
        <w:t>B</w:t>
      </w:r>
      <w:r w:rsidR="00AE0407">
        <w:t>ike riding</w:t>
      </w:r>
    </w:p>
    <w:p w14:paraId="617A6BBF" w14:textId="243656F2" w:rsidR="00AE0407" w:rsidRDefault="00AE0407" w:rsidP="00AE0407">
      <w:pPr>
        <w:pStyle w:val="ListParagraph"/>
        <w:numPr>
          <w:ilvl w:val="0"/>
          <w:numId w:val="15"/>
        </w:numPr>
      </w:pPr>
      <w:r>
        <w:t>Exercise</w:t>
      </w:r>
    </w:p>
    <w:p w14:paraId="1BE0A0AB" w14:textId="53B25A2E" w:rsidR="00AE0407" w:rsidRDefault="00AE0407" w:rsidP="00AE0407">
      <w:pPr>
        <w:pStyle w:val="ListParagraph"/>
        <w:numPr>
          <w:ilvl w:val="0"/>
          <w:numId w:val="15"/>
        </w:numPr>
      </w:pPr>
      <w:r>
        <w:t>Swimming</w:t>
      </w:r>
    </w:p>
    <w:p w14:paraId="6C699079" w14:textId="77777777" w:rsidR="00AE0407" w:rsidRPr="006E1507" w:rsidRDefault="00AE0407" w:rsidP="006E1507"/>
    <w:sectPr w:rsidR="00AE0407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B2C6" w14:textId="77777777" w:rsidR="00701836" w:rsidRDefault="00701836" w:rsidP="0068194B">
      <w:r>
        <w:separator/>
      </w:r>
    </w:p>
    <w:p w14:paraId="68A642A6" w14:textId="77777777" w:rsidR="00701836" w:rsidRDefault="00701836"/>
    <w:p w14:paraId="4D57C9A6" w14:textId="77777777" w:rsidR="00701836" w:rsidRDefault="00701836"/>
  </w:endnote>
  <w:endnote w:type="continuationSeparator" w:id="0">
    <w:p w14:paraId="113C058C" w14:textId="77777777" w:rsidR="00701836" w:rsidRDefault="00701836" w:rsidP="0068194B">
      <w:r>
        <w:continuationSeparator/>
      </w:r>
    </w:p>
    <w:p w14:paraId="46AD9284" w14:textId="77777777" w:rsidR="00701836" w:rsidRDefault="00701836"/>
    <w:p w14:paraId="0BDAB6CF" w14:textId="77777777" w:rsidR="00701836" w:rsidRDefault="007018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8A93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8EC9A" w14:textId="77777777" w:rsidR="00701836" w:rsidRDefault="00701836" w:rsidP="0068194B">
      <w:r>
        <w:separator/>
      </w:r>
    </w:p>
    <w:p w14:paraId="30898269" w14:textId="77777777" w:rsidR="00701836" w:rsidRDefault="00701836"/>
    <w:p w14:paraId="265CC9A7" w14:textId="77777777" w:rsidR="00701836" w:rsidRDefault="00701836"/>
  </w:footnote>
  <w:footnote w:type="continuationSeparator" w:id="0">
    <w:p w14:paraId="2D06F1F9" w14:textId="77777777" w:rsidR="00701836" w:rsidRDefault="00701836" w:rsidP="0068194B">
      <w:r>
        <w:continuationSeparator/>
      </w:r>
    </w:p>
    <w:p w14:paraId="7E7DB26C" w14:textId="77777777" w:rsidR="00701836" w:rsidRDefault="00701836"/>
    <w:p w14:paraId="3732D8B0" w14:textId="77777777" w:rsidR="00701836" w:rsidRDefault="007018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32F6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AC563A" wp14:editId="3F74AD0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FFD52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AC752F"/>
    <w:multiLevelType w:val="hybridMultilevel"/>
    <w:tmpl w:val="0A20C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115A7"/>
    <w:multiLevelType w:val="hybridMultilevel"/>
    <w:tmpl w:val="D1845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154ECA"/>
    <w:multiLevelType w:val="hybridMultilevel"/>
    <w:tmpl w:val="A09E5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E24B62"/>
    <w:multiLevelType w:val="hybridMultilevel"/>
    <w:tmpl w:val="50E86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968D3"/>
    <w:multiLevelType w:val="hybridMultilevel"/>
    <w:tmpl w:val="D1925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10854">
    <w:abstractNumId w:val="9"/>
  </w:num>
  <w:num w:numId="2" w16cid:durableId="201984586">
    <w:abstractNumId w:val="8"/>
  </w:num>
  <w:num w:numId="3" w16cid:durableId="754934356">
    <w:abstractNumId w:val="7"/>
  </w:num>
  <w:num w:numId="4" w16cid:durableId="1597206612">
    <w:abstractNumId w:val="6"/>
  </w:num>
  <w:num w:numId="5" w16cid:durableId="1875340883">
    <w:abstractNumId w:val="10"/>
  </w:num>
  <w:num w:numId="6" w16cid:durableId="1855804918">
    <w:abstractNumId w:val="3"/>
  </w:num>
  <w:num w:numId="7" w16cid:durableId="833296425">
    <w:abstractNumId w:val="13"/>
  </w:num>
  <w:num w:numId="8" w16cid:durableId="1402172363">
    <w:abstractNumId w:val="2"/>
  </w:num>
  <w:num w:numId="9" w16cid:durableId="1979216615">
    <w:abstractNumId w:val="15"/>
  </w:num>
  <w:num w:numId="10" w16cid:durableId="1406612621">
    <w:abstractNumId w:val="5"/>
  </w:num>
  <w:num w:numId="11" w16cid:durableId="925118934">
    <w:abstractNumId w:val="4"/>
  </w:num>
  <w:num w:numId="12" w16cid:durableId="261694334">
    <w:abstractNumId w:val="1"/>
  </w:num>
  <w:num w:numId="13" w16cid:durableId="2118326417">
    <w:abstractNumId w:val="0"/>
  </w:num>
  <w:num w:numId="14" w16cid:durableId="1477410794">
    <w:abstractNumId w:val="11"/>
  </w:num>
  <w:num w:numId="15" w16cid:durableId="479931430">
    <w:abstractNumId w:val="17"/>
  </w:num>
  <w:num w:numId="16" w16cid:durableId="1423381859">
    <w:abstractNumId w:val="16"/>
  </w:num>
  <w:num w:numId="17" w16cid:durableId="1869368000">
    <w:abstractNumId w:val="12"/>
  </w:num>
  <w:num w:numId="18" w16cid:durableId="12942161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0F"/>
    <w:rsid w:val="000001EF"/>
    <w:rsid w:val="00007322"/>
    <w:rsid w:val="00007728"/>
    <w:rsid w:val="00024584"/>
    <w:rsid w:val="00024730"/>
    <w:rsid w:val="00055E95"/>
    <w:rsid w:val="00067A80"/>
    <w:rsid w:val="0007021F"/>
    <w:rsid w:val="00077548"/>
    <w:rsid w:val="00087972"/>
    <w:rsid w:val="000B2BA5"/>
    <w:rsid w:val="000E7B59"/>
    <w:rsid w:val="000F2F8C"/>
    <w:rsid w:val="0010006E"/>
    <w:rsid w:val="001045A8"/>
    <w:rsid w:val="00114A91"/>
    <w:rsid w:val="001427E1"/>
    <w:rsid w:val="00147F99"/>
    <w:rsid w:val="00163426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0E57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35D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0A82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21B"/>
    <w:rsid w:val="00484F42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3AB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62E1"/>
    <w:rsid w:val="005F4B91"/>
    <w:rsid w:val="005F55D2"/>
    <w:rsid w:val="0062312F"/>
    <w:rsid w:val="00625F2C"/>
    <w:rsid w:val="006272AF"/>
    <w:rsid w:val="006618E9"/>
    <w:rsid w:val="0066522E"/>
    <w:rsid w:val="006707B9"/>
    <w:rsid w:val="0068194B"/>
    <w:rsid w:val="00692703"/>
    <w:rsid w:val="00695411"/>
    <w:rsid w:val="006A1962"/>
    <w:rsid w:val="006A2AD4"/>
    <w:rsid w:val="006B5D48"/>
    <w:rsid w:val="006B7D7B"/>
    <w:rsid w:val="006C1A5E"/>
    <w:rsid w:val="006E1507"/>
    <w:rsid w:val="00701836"/>
    <w:rsid w:val="00710A26"/>
    <w:rsid w:val="00712D8B"/>
    <w:rsid w:val="007273B7"/>
    <w:rsid w:val="00733E0A"/>
    <w:rsid w:val="0074403D"/>
    <w:rsid w:val="00746D44"/>
    <w:rsid w:val="007538DC"/>
    <w:rsid w:val="00757803"/>
    <w:rsid w:val="0079206B"/>
    <w:rsid w:val="007958A1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21F4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3833"/>
    <w:rsid w:val="00A73B34"/>
    <w:rsid w:val="00A755E8"/>
    <w:rsid w:val="00A87847"/>
    <w:rsid w:val="00A93A5D"/>
    <w:rsid w:val="00AB32F8"/>
    <w:rsid w:val="00AB610B"/>
    <w:rsid w:val="00AD360E"/>
    <w:rsid w:val="00AD40FB"/>
    <w:rsid w:val="00AD532A"/>
    <w:rsid w:val="00AD782D"/>
    <w:rsid w:val="00AE0407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3D24"/>
    <w:rsid w:val="00B8494C"/>
    <w:rsid w:val="00BA1546"/>
    <w:rsid w:val="00BB4E51"/>
    <w:rsid w:val="00BD431F"/>
    <w:rsid w:val="00BE423E"/>
    <w:rsid w:val="00BF61AC"/>
    <w:rsid w:val="00C22DB3"/>
    <w:rsid w:val="00C41D14"/>
    <w:rsid w:val="00C47FA6"/>
    <w:rsid w:val="00C57FC6"/>
    <w:rsid w:val="00C66A7D"/>
    <w:rsid w:val="00C779DA"/>
    <w:rsid w:val="00C814F7"/>
    <w:rsid w:val="00CA4B4D"/>
    <w:rsid w:val="00CB35C3"/>
    <w:rsid w:val="00CB63DB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003F"/>
    <w:rsid w:val="00E2397A"/>
    <w:rsid w:val="00E254DB"/>
    <w:rsid w:val="00E300FC"/>
    <w:rsid w:val="00E362DB"/>
    <w:rsid w:val="00E5632B"/>
    <w:rsid w:val="00E70240"/>
    <w:rsid w:val="00E71E6B"/>
    <w:rsid w:val="00E81CC5"/>
    <w:rsid w:val="00E8480F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CAD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09A2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F717E"/>
  <w15:chartTrackingRefBased/>
  <w15:docId w15:val="{FC0508D6-006D-49B5-AF39-C9E186B2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F4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es\AppData\Local\Microsoft\Office\16.0\DTS\en-US%7bCB4DA476-93BB-4DDE-A432-8BB738474618%7d\%7b5A8E2AEA-BD65-4DE5-852F-6A7B2F3B866B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74550966054DE3AE93BCEDB61D4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6AEC4-0901-46BB-933F-B9049722D394}"/>
      </w:docPartPr>
      <w:docPartBody>
        <w:p w:rsidR="00893758" w:rsidRDefault="00893758">
          <w:pPr>
            <w:pStyle w:val="EF74550966054DE3AE93BCEDB61D40C2"/>
          </w:pPr>
          <w:r w:rsidRPr="00CF1A49">
            <w:t>·</w:t>
          </w:r>
        </w:p>
      </w:docPartBody>
    </w:docPart>
    <w:docPart>
      <w:docPartPr>
        <w:name w:val="95C55B77A04648BE8960E3A8DE3EC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7B5F-2CFB-4821-BBAE-23FB0AE048D0}"/>
      </w:docPartPr>
      <w:docPartBody>
        <w:p w:rsidR="00893758" w:rsidRDefault="00893758">
          <w:pPr>
            <w:pStyle w:val="95C55B77A04648BE8960E3A8DE3EC038"/>
          </w:pPr>
          <w:r w:rsidRPr="00CF1A49">
            <w:t>Experience</w:t>
          </w:r>
        </w:p>
      </w:docPartBody>
    </w:docPart>
    <w:docPart>
      <w:docPartPr>
        <w:name w:val="AB87568C334945D3A0B58ACCF0CF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C0F1F-C80B-460C-A375-55E185E1C93A}"/>
      </w:docPartPr>
      <w:docPartBody>
        <w:p w:rsidR="00893758" w:rsidRDefault="00893758">
          <w:pPr>
            <w:pStyle w:val="AB87568C334945D3A0B58ACCF0CF41FA"/>
          </w:pPr>
          <w:r w:rsidRPr="00CF1A49">
            <w:t>Education</w:t>
          </w:r>
        </w:p>
      </w:docPartBody>
    </w:docPart>
    <w:docPart>
      <w:docPartPr>
        <w:name w:val="F23ADD37C9F44973953A8831BE15C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63339-AD49-4A54-B885-7570700F37AE}"/>
      </w:docPartPr>
      <w:docPartBody>
        <w:p w:rsidR="00893758" w:rsidRDefault="00893758">
          <w:pPr>
            <w:pStyle w:val="F23ADD37C9F44973953A8831BE15CA1A"/>
          </w:pPr>
          <w:r w:rsidRPr="00CF1A49">
            <w:t>Skills</w:t>
          </w:r>
        </w:p>
      </w:docPartBody>
    </w:docPart>
    <w:docPart>
      <w:docPartPr>
        <w:name w:val="400B01B7807F496CB73ED78248929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00D58-EACA-45D3-94CE-751FF99E92AC}"/>
      </w:docPartPr>
      <w:docPartBody>
        <w:p w:rsidR="00893758" w:rsidRDefault="00893758">
          <w:pPr>
            <w:pStyle w:val="400B01B7807F496CB73ED782489295D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58"/>
    <w:rsid w:val="00893758"/>
    <w:rsid w:val="00A3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F74550966054DE3AE93BCEDB61D40C2">
    <w:name w:val="EF74550966054DE3AE93BCEDB61D40C2"/>
  </w:style>
  <w:style w:type="paragraph" w:customStyle="1" w:styleId="95C55B77A04648BE8960E3A8DE3EC038">
    <w:name w:val="95C55B77A04648BE8960E3A8DE3EC03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B87568C334945D3A0B58ACCF0CF41FA">
    <w:name w:val="AB87568C334945D3A0B58ACCF0CF41FA"/>
  </w:style>
  <w:style w:type="paragraph" w:customStyle="1" w:styleId="F23ADD37C9F44973953A8831BE15CA1A">
    <w:name w:val="F23ADD37C9F44973953A8831BE15CA1A"/>
  </w:style>
  <w:style w:type="paragraph" w:customStyle="1" w:styleId="400B01B7807F496CB73ED782489295D9">
    <w:name w:val="400B01B7807F496CB73ED782489295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5BE98AAB3D64D9AD920FD2655301A" ma:contentTypeVersion="9" ma:contentTypeDescription="Create a new document." ma:contentTypeScope="" ma:versionID="9c0d519767221b66cab5c8e341a17b73">
  <xsd:schema xmlns:xsd="http://www.w3.org/2001/XMLSchema" xmlns:xs="http://www.w3.org/2001/XMLSchema" xmlns:p="http://schemas.microsoft.com/office/2006/metadata/properties" xmlns:ns3="49cda8a1-7709-4429-8a5f-6e1bed4a6315" xmlns:ns4="65d6567f-90e4-4bd3-9d45-d12e7fcb2f7d" targetNamespace="http://schemas.microsoft.com/office/2006/metadata/properties" ma:root="true" ma:fieldsID="1749fc0bab2f453552ce70357edb133d" ns3:_="" ns4:_="">
    <xsd:import namespace="49cda8a1-7709-4429-8a5f-6e1bed4a6315"/>
    <xsd:import namespace="65d6567f-90e4-4bd3-9d45-d12e7fcb2f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da8a1-7709-4429-8a5f-6e1bed4a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6567f-90e4-4bd3-9d45-d12e7fcb2f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8FE133-CFCB-439D-94B1-EB9B79CAF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da8a1-7709-4429-8a5f-6e1bed4a6315"/>
    <ds:schemaRef ds:uri="65d6567f-90e4-4bd3-9d45-d12e7fcb2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CF01A-B8C6-47C9-A658-6A67A5A5A2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59C981-A6FB-4179-86B0-FE91CDCC0B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{5A8E2AEA-BD65-4DE5-852F-6A7B2F3B866B}tf16402488_win32.dotx</Template>
  <TotalTime>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</dc:creator>
  <cp:keywords/>
  <dc:description/>
  <cp:lastModifiedBy>Jade B</cp:lastModifiedBy>
  <cp:revision>2</cp:revision>
  <dcterms:created xsi:type="dcterms:W3CDTF">2023-02-02T06:54:00Z</dcterms:created>
  <dcterms:modified xsi:type="dcterms:W3CDTF">2023-02-02T06:54:00Z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0x010100CDD5BE98AAB3D64D9AD920FD2655301A</vt:lpwstr>
  </property>
</Properties>
</file>